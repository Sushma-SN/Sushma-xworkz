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981" w:rsidRDefault="008F1981">
      <w:pPr>
        <w:pStyle w:val="Heading1"/>
      </w:pPr>
      <w:sdt>
        <w:sdtPr>
          <w:id w:val="1481961"/>
          <w:placeholder>
            <w:docPart w:val="F2ECF813F89A4BD4B31803CDCF78A292"/>
          </w:placeholder>
          <w:temporary/>
          <w:showingPlcHdr/>
        </w:sdtPr>
        <w:sdtContent>
          <w:r w:rsidR="00680ADC">
            <w:t>Objectives</w:t>
          </w:r>
        </w:sdtContent>
      </w:sdt>
      <w:bookmarkStart w:id="0" w:name="_GoBack"/>
      <w:bookmarkEnd w:id="0"/>
    </w:p>
    <w:p w:rsidR="008F1981" w:rsidRDefault="00BC2FA2">
      <w:r>
        <w:t>To be an achiever with challenging assignment wherever I work to grow in an organization.</w:t>
      </w:r>
    </w:p>
    <w:p w:rsidR="008F1981" w:rsidRDefault="00157F24">
      <w:pPr>
        <w:pStyle w:val="Heading1"/>
      </w:pPr>
      <w:r>
        <w:t>Technical Skills</w:t>
      </w:r>
    </w:p>
    <w:p w:rsidR="008F1981" w:rsidRDefault="00157F24">
      <w:pPr>
        <w:pStyle w:val="Heading2"/>
      </w:pPr>
      <w:r>
        <w:t>Programming Language</w:t>
      </w:r>
    </w:p>
    <w:p w:rsidR="008F1981" w:rsidRDefault="0064302B">
      <w:r>
        <w:t xml:space="preserve">Core Java </w:t>
      </w:r>
    </w:p>
    <w:p w:rsidR="008F1981" w:rsidRDefault="0064302B">
      <w:pPr>
        <w:pStyle w:val="Heading2"/>
      </w:pPr>
      <w:r>
        <w:t>Web Technology</w:t>
      </w:r>
    </w:p>
    <w:p w:rsidR="0064302B" w:rsidRDefault="0064302B">
      <w:r>
        <w:t>HTML</w:t>
      </w:r>
      <w:r w:rsidR="00524DE3">
        <w:t xml:space="preserve"> </w:t>
      </w:r>
      <w:r>
        <w:t xml:space="preserve"> , CSS </w:t>
      </w:r>
      <w:r w:rsidR="00524DE3">
        <w:t xml:space="preserve"> </w:t>
      </w:r>
      <w:r>
        <w:t>, JavaScript</w:t>
      </w:r>
    </w:p>
    <w:p w:rsidR="0064302B" w:rsidRDefault="0064302B" w:rsidP="0064302B">
      <w:pPr>
        <w:pStyle w:val="Heading2"/>
      </w:pPr>
      <w:r>
        <w:t>IDE:</w:t>
      </w:r>
    </w:p>
    <w:p w:rsidR="0064302B" w:rsidRDefault="0064302B" w:rsidP="0064302B">
      <w:r>
        <w:t>Eclipse, visual Studio</w:t>
      </w:r>
    </w:p>
    <w:p w:rsidR="0064302B" w:rsidRDefault="0064302B" w:rsidP="0064302B">
      <w:pPr>
        <w:pStyle w:val="Heading2"/>
      </w:pPr>
      <w:r>
        <w:t>Version Control:</w:t>
      </w:r>
    </w:p>
    <w:p w:rsidR="0064302B" w:rsidRDefault="0064302B" w:rsidP="0064302B">
      <w:r>
        <w:t>Github</w:t>
      </w:r>
    </w:p>
    <w:p w:rsidR="0064302B" w:rsidRDefault="0064302B" w:rsidP="0064302B">
      <w:pPr>
        <w:pStyle w:val="Heading2"/>
      </w:pPr>
      <w:r>
        <w:t>Other Tools:</w:t>
      </w:r>
    </w:p>
    <w:p w:rsidR="0064302B" w:rsidRDefault="0064302B">
      <w:r>
        <w:t>Notepad++</w:t>
      </w:r>
    </w:p>
    <w:p w:rsidR="008F1981" w:rsidRDefault="00680ADC">
      <w:pPr>
        <w:pStyle w:val="Heading1"/>
      </w:pPr>
      <w:r>
        <w:t>Training</w:t>
      </w:r>
    </w:p>
    <w:p w:rsidR="00680ADC" w:rsidRDefault="00524DE3" w:rsidP="00680ADC">
      <w:r>
        <w:t>Pursuing</w:t>
      </w:r>
      <w:r w:rsidR="00680ADC">
        <w:t xml:space="preserve"> enterprise application development training in x-workz.</w:t>
      </w:r>
    </w:p>
    <w:p w:rsidR="00680ADC" w:rsidRDefault="00680ADC" w:rsidP="00680ADC">
      <w:pPr>
        <w:pStyle w:val="Heading1"/>
      </w:pPr>
      <w:r>
        <w:t>Qualification</w:t>
      </w:r>
      <w:r w:rsidR="00524DE3">
        <w:t xml:space="preserve"> </w:t>
      </w:r>
      <w:r>
        <w:t>(2020)</w:t>
      </w:r>
    </w:p>
    <w:p w:rsidR="008F1981" w:rsidRDefault="000E6848" w:rsidP="00524DE3">
      <w:r>
        <w:t>Completed Bachelor Degree in Computer Science Engineering.</w:t>
      </w:r>
    </w:p>
    <w:p w:rsidR="008F1981" w:rsidRDefault="00CC3538">
      <w:pPr>
        <w:pStyle w:val="Heading1"/>
      </w:pPr>
      <w:r>
        <w:t>Technical Summary</w:t>
      </w:r>
    </w:p>
    <w:p w:rsidR="00524DE3" w:rsidRDefault="00524DE3" w:rsidP="00524DE3">
      <w:pPr>
        <w:pStyle w:val="Heading2"/>
        <w:rPr>
          <w:rFonts w:asciiTheme="minorHAnsi" w:eastAsiaTheme="minorEastAsia" w:hAnsiTheme="minorHAnsi" w:cstheme="minorBidi"/>
          <w:color w:val="0D0D0D" w:themeColor="text1" w:themeTint="F2"/>
          <w:sz w:val="22"/>
          <w:szCs w:val="22"/>
        </w:rPr>
      </w:pPr>
      <w:r>
        <w:t>Core J</w:t>
      </w:r>
      <w:r w:rsidR="001C3701">
        <w:t>ava</w:t>
      </w:r>
      <w:r w:rsidRPr="00524DE3">
        <w:t xml:space="preserve"> </w:t>
      </w:r>
    </w:p>
    <w:p w:rsidR="001C3701" w:rsidRDefault="00524DE3" w:rsidP="001C3701">
      <w:r>
        <w:t>1. Features of Java</w:t>
      </w:r>
    </w:p>
    <w:p w:rsidR="001C3701" w:rsidRDefault="001C3701" w:rsidP="001C3701">
      <w:r>
        <w:t xml:space="preserve">2. </w:t>
      </w:r>
      <w:r w:rsidR="002C4284">
        <w:t>Data types</w:t>
      </w:r>
    </w:p>
    <w:p w:rsidR="002C4284" w:rsidRDefault="002C4284" w:rsidP="001C3701">
      <w:r>
        <w:t>3. Methods</w:t>
      </w:r>
    </w:p>
    <w:p w:rsidR="002C4284" w:rsidRDefault="002C4284" w:rsidP="001C3701">
      <w:r>
        <w:t>4. Objects and Classes</w:t>
      </w:r>
    </w:p>
    <w:p w:rsidR="002C4284" w:rsidRDefault="002C4284" w:rsidP="001C3701">
      <w:r>
        <w:t>5. Constructor</w:t>
      </w:r>
    </w:p>
    <w:p w:rsidR="002C4284" w:rsidRDefault="002C4284" w:rsidP="001C3701">
      <w:r>
        <w:t>6. Oops Principles</w:t>
      </w:r>
    </w:p>
    <w:p w:rsidR="00524DE3" w:rsidRDefault="00524DE3" w:rsidP="001C3701">
      <w:r>
        <w:t>i] Abstraction</w:t>
      </w:r>
    </w:p>
    <w:p w:rsidR="00524DE3" w:rsidRDefault="00524DE3" w:rsidP="001C3701">
      <w:r>
        <w:t>ii] Inheritance</w:t>
      </w:r>
    </w:p>
    <w:p w:rsidR="00524DE3" w:rsidRDefault="00524DE3" w:rsidP="001C3701">
      <w:r>
        <w:t>iii] Encapsulation</w:t>
      </w:r>
    </w:p>
    <w:p w:rsidR="00524DE3" w:rsidRDefault="00E42856" w:rsidP="001C3701">
      <w:r>
        <w:t>iv] Polymor</w:t>
      </w:r>
      <w:r w:rsidR="00524DE3">
        <w:t>phism</w:t>
      </w:r>
    </w:p>
    <w:p w:rsidR="00E42856" w:rsidRDefault="00E42856" w:rsidP="001C3701">
      <w:r>
        <w:t>7. Overloading and Overriding</w:t>
      </w:r>
    </w:p>
    <w:p w:rsidR="002C4284" w:rsidRDefault="00E42856" w:rsidP="001C3701">
      <w:r>
        <w:lastRenderedPageBreak/>
        <w:t>8</w:t>
      </w:r>
      <w:r w:rsidR="002C4284">
        <w:t>. Exceptions Handling</w:t>
      </w:r>
    </w:p>
    <w:p w:rsidR="002C4284" w:rsidRDefault="00E42856" w:rsidP="001C3701">
      <w:r>
        <w:t>9</w:t>
      </w:r>
      <w:r w:rsidR="002C4284">
        <w:t>. IDE</w:t>
      </w:r>
    </w:p>
    <w:p w:rsidR="002C4284" w:rsidRDefault="00E42856" w:rsidP="001C3701">
      <w:r>
        <w:t>10</w:t>
      </w:r>
      <w:r w:rsidR="002C4284">
        <w:t>. Arrays</w:t>
      </w:r>
    </w:p>
    <w:p w:rsidR="002C4284" w:rsidRDefault="002C4284" w:rsidP="001C3701">
      <w:r>
        <w:t>1</w:t>
      </w:r>
      <w:r w:rsidR="00E42856">
        <w:t>1</w:t>
      </w:r>
      <w:r>
        <w:t>. Strings</w:t>
      </w:r>
    </w:p>
    <w:p w:rsidR="002C4284" w:rsidRPr="001C3701" w:rsidRDefault="002C4284" w:rsidP="001C3701">
      <w:r>
        <w:t>1</w:t>
      </w:r>
      <w:r w:rsidR="00E42856">
        <w:t>2</w:t>
      </w:r>
      <w:r>
        <w:t>. Collection framework</w:t>
      </w:r>
    </w:p>
    <w:p w:rsidR="008F1981" w:rsidRDefault="002C4284">
      <w:r>
        <w:t>1</w:t>
      </w:r>
      <w:r w:rsidR="00E42856">
        <w:t>3</w:t>
      </w:r>
      <w:r>
        <w:t>. List</w:t>
      </w:r>
    </w:p>
    <w:p w:rsidR="002C4284" w:rsidRDefault="002C4284" w:rsidP="002C4284">
      <w:pPr>
        <w:pStyle w:val="Heading2"/>
      </w:pPr>
      <w:r>
        <w:t>Web technology:</w:t>
      </w:r>
    </w:p>
    <w:p w:rsidR="00524DE3" w:rsidRDefault="002C4284" w:rsidP="002C4284">
      <w:r>
        <w:t xml:space="preserve">HTML 5: </w:t>
      </w:r>
      <w:r w:rsidR="00524DE3">
        <w:t xml:space="preserve">Building blocks of HTML  , Html </w:t>
      </w:r>
      <w:r>
        <w:t>Tags</w:t>
      </w:r>
      <w:r w:rsidR="00524DE3">
        <w:t xml:space="preserve"> , Tables , Forms.</w:t>
      </w:r>
    </w:p>
    <w:p w:rsidR="00524DE3" w:rsidRDefault="00524DE3" w:rsidP="002C4284">
      <w:r>
        <w:t>CSS: CSS selectors  , CSS types.</w:t>
      </w:r>
    </w:p>
    <w:p w:rsidR="008F1981" w:rsidRDefault="00524DE3" w:rsidP="00524DE3">
      <w:r>
        <w:t>JavaScript : Variables , Conditional Statements , Alerts , Console.</w:t>
      </w:r>
    </w:p>
    <w:sectPr w:rsidR="008F1981" w:rsidSect="008F1981">
      <w:headerReference w:type="default" r:id="rId7"/>
      <w:footerReference w:type="default" r:id="rId8"/>
      <w:headerReference w:type="first" r:id="rId9"/>
      <w:pgSz w:w="12240" w:h="15840" w:code="1"/>
      <w:pgMar w:top="2304" w:right="1152" w:bottom="1080" w:left="1152" w:header="1008" w:footer="576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618D" w:rsidRDefault="0085618D">
      <w:pPr>
        <w:spacing w:line="240" w:lineRule="auto"/>
      </w:pPr>
      <w:r>
        <w:separator/>
      </w:r>
    </w:p>
  </w:endnote>
  <w:endnote w:type="continuationSeparator" w:id="1">
    <w:p w:rsidR="0085618D" w:rsidRDefault="0085618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87519"/>
      <w:docPartObj>
        <w:docPartGallery w:val="Page Numbers (Bottom of Page)"/>
        <w:docPartUnique/>
      </w:docPartObj>
    </w:sdtPr>
    <w:sdtContent>
      <w:p w:rsidR="00680ADC" w:rsidRDefault="00680ADC">
        <w:pPr>
          <w:pStyle w:val="Footer"/>
        </w:pPr>
        <w:fldSimple w:instr=" PAGE   \* MERGEFORMAT ">
          <w:r w:rsidR="00BC2FA2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618D" w:rsidRDefault="0085618D">
      <w:pPr>
        <w:spacing w:line="240" w:lineRule="auto"/>
      </w:pPr>
      <w:r>
        <w:separator/>
      </w:r>
    </w:p>
  </w:footnote>
  <w:footnote w:type="continuationSeparator" w:id="1">
    <w:p w:rsidR="0085618D" w:rsidRDefault="0085618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ADC" w:rsidRDefault="00680ADC">
    <w:pPr>
      <w:pStyle w:val="Title"/>
    </w:pPr>
    <w:r w:rsidRPr="008F1981">
      <w:rPr>
        <w:noProof/>
      </w:rPr>
      <w:pict>
        <v:group id="Group 20" o:spid="_x0000_s4101" alt="Title: Background graphic" style="position:absolute;left:0;text-align:left;margin-left:1074.9pt;margin-top:4.3pt;width:583.05pt;height:763.15pt;z-index:251664384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">
          <v:shape id="Freeform 10" o:spid="_x0000_s4104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+6mMEA&#10;AADbAAAADwAAAGRycy9kb3ducmV2LnhtbESPQYvCMBSE7wv+h/AEb2uqB1mrUURc2IsHjQePj+TZ&#10;VpuX0kRb/70RFjwOM/MNs1z3rhYPakPlWcFknIEgNt5WXCg46d/vHxAhIlusPZOCJwVYrwZfS8yt&#10;7/hAj2MsRIJwyFFBGWOTSxlMSQ7D2DfEybv41mFMsi2kbbFLcFfLaZbNpMOK00KJDW1LMrfj3Skw&#10;PL9qvz1dtDR6353v111z0EqNhv1mASJSHz/h//afVTCdwPtL+g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fupjBAAAA2wAAAA8AAAAAAAAAAAAAAAAAmAIAAGRycy9kb3du&#10;cmV2LnhtbFBLBQYAAAAABAAEAPUAAACGAwAAAAA=&#10;" path="m,2153c1292,,4221,923,6683,886,9145,849,10355,561,11262,455e" filled="f" strokecolor="#fbd4b4 [1305]">
            <v:path arrowok="t" o:connecttype="custom" o:connectlocs="0,1289431;4241465,530625;7147596,272499" o:connectangles="0,0,0"/>
          </v:shape>
          <v:shape id="Freeform 11" o:spid="_x0000_s4103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70cQA&#10;AADbAAAADwAAAGRycy9kb3ducmV2LnhtbESPQWvCQBSE70L/w/IKvYhuzKFIdBUpFFpPNXrQ2zP7&#10;TKLZt9vsVpN/3xUEj8PMfMPMl51pxJVaX1tWMBknIIgLq2suFey2n6MpCB+QNTaWSUFPHpaLl8Ec&#10;M21vvKFrHkoRIewzVFCF4DIpfVGRQT+2jjh6J9saDFG2pdQt3iLcNDJNkndpsOa4UKGjj4qKS/5n&#10;FBzd2qxzN+y/+/3G7H8PP5OzK5V6e+1WMxCBuvAMP9pfWkGawv1L/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z+9HEAAAA2wAAAA8AAAAAAAAAAAAAAAAAmAIAAGRycy9k&#10;b3ducmV2LnhtbFBLBQYAAAAABAAEAPUAAACJAwAAAAA=&#10;" path="m,1584c,815,,46,,46v,,5628,,11256,c9439,210,7442,498,4282,249,1122,,606,888,,1584xe" fillcolor="#95b3d7 [1940]" stroked="f">
            <v:fill opacity="44563f" color2="#95b3d7 [1940]" rotate="t" focus="100%" type="gradient"/>
            <v:path arrowok="t" o:connecttype="custom" o:connectlocs="0,1005840;0,29210;7035165,29210;2676313,158115;0,1005840" o:connectangles="0,0,0,0,0"/>
          </v:shape>
          <v:rect id="Rectangle 23" o:spid="_x0000_s4102" style="position:absolute;top:2571;width:70389;height:9434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DDoMQA&#10;AADbAAAADwAAAGRycy9kb3ducmV2LnhtbESPQWvCQBSE7wX/w/IEb3UTW4qmriFICx68VKXnl+wz&#10;Ce6+TbJbjf/eLRR6HGbmG2adj9aIKw2+dawgnScgiCunW64VnI6fz0sQPiBrNI5JwZ085JvJ0xoz&#10;7W78RddDqEWEsM9QQRNCl0npq4Ys+rnriKN3doPFEOVQSz3gLcKtkYskeZMWW44LDXa0bai6HH6s&#10;gvLc74t+tSrbD1/uX78rY5bHVKnZdCzeQQQaw3/4r73TChYv8Psl/gC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gw6DEAAAA2wAAAA8AAAAAAAAAAAAAAAAAmAIAAGRycy9k&#10;b3ducmV2LnhtbFBLBQYAAAAABAAEAPUAAACJAwAAAAA=&#10;" filled="f" strokecolor="#bfbfbf [2412]" strokeweight=".25pt"/>
          <w10:wrap anchorx="page" anchory="page"/>
          <w10:anchorlock/>
        </v:group>
      </w:pict>
    </w:r>
    <w:r w:rsidR="00E42856">
      <w:t>SUSHMA S NIMBAL</w:t>
    </w:r>
  </w:p>
  <w:p w:rsidR="00680ADC" w:rsidRDefault="00E42856">
    <w:pPr>
      <w:pStyle w:val="ContactInfo"/>
    </w:pPr>
    <w:r>
      <w:rPr>
        <w:rStyle w:val="ContactInfoChar"/>
      </w:rPr>
      <w:t>Sushma.nimbal98@gmail.com</w:t>
    </w:r>
  </w:p>
  <w:p w:rsidR="00680ADC" w:rsidRDefault="00E42856">
    <w:pPr>
      <w:pStyle w:val="ContactInfo"/>
    </w:pPr>
    <w:r>
      <w:rPr>
        <w:rStyle w:val="ContactInfoChar"/>
      </w:rPr>
      <w:t>+917829203061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ADC" w:rsidRDefault="00680ADC">
    <w:pPr>
      <w:pStyle w:val="Title"/>
    </w:pPr>
    <w:r w:rsidRPr="008F1981">
      <w:rPr>
        <w:noProof/>
      </w:rPr>
      <w:pict>
        <v:group id="Group 19" o:spid="_x0000_s4097" alt="Title: Background graphic" style="position:absolute;left:0;text-align:left;margin-left:1074.9pt;margin-top:4.3pt;width:583.05pt;height:763.15pt;z-index:251662336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">
          <v:shape id="Freeform 10" o:spid="_x0000_s4100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nD7b8A&#10;AADaAAAADwAAAGRycy9kb3ducmV2LnhtbERPTYvCMBC9C/sfwizszabrQbQaRWSFvXjQePA4JGNb&#10;bSalibb77zeC4Gl4vM9ZrgfXiAd1ofas4DvLQRAbb2suFZz0bjwDESKyxcYzKfijAOvVx2iJhfU9&#10;H+hxjKVIIRwKVFDF2BZSBlORw5D5ljhxF985jAl2pbQd9incNXKS51PpsObUUGFL24rM7Xh3CgzP&#10;r9pvTxctjd735/v1pz1opb4+h80CRKQhvsUv969N8+H5yvPK1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ucPtvwAAANoAAAAPAAAAAAAAAAAAAAAAAJgCAABkcnMvZG93bnJl&#10;di54bWxQSwUGAAAAAAQABAD1AAAAhAMAAAAA&#10;" path="m,2153c1292,,4221,923,6683,886,9145,849,10355,561,11262,455e" filled="f" strokecolor="#fbd4b4 [1305]">
            <v:path arrowok="t" o:connecttype="custom" o:connectlocs="0,1289431;4241465,530625;7147596,272499" o:connectangles="0,0,0"/>
          </v:shape>
          <v:shape id="Freeform 11" o:spid="_x0000_s4099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+UK8QA&#10;AADaAAAADwAAAGRycy9kb3ducmV2LnhtbESPQWvCQBSE70L/w/IKvYhu9FAkdRNKoWA91eghvT2z&#10;r0na7Ns1u9Xk33cFweMwM98w63wwnThT71vLChbzBARxZXXLtYLD/n22AuEDssbOMikYyUOePUzW&#10;mGp74R2di1CLCGGfooImBJdK6auGDPq5dcTR+7a9wRBlX0vd4yXCTSeXSfIsDbYcFxp09NZQ9Vv8&#10;GQVHtzXbwk3Hj7HcmfL09bn4cbVST4/D6wuIQEO4h2/tjVawhOuVeAN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vlCvEAAAA2gAAAA8AAAAAAAAAAAAAAAAAmAIAAGRycy9k&#10;b3ducmV2LnhtbFBLBQYAAAAABAAEAPUAAACJAwAAAAA=&#10;" path="m,1584c,815,,46,,46v,,5628,,11256,c9439,210,7442,498,4282,249,1122,,606,888,,1584xe" fillcolor="#95b3d7 [1940]" stroked="f">
            <v:fill opacity="44563f" color2="#95b3d7 [1940]" rotate="t" focus="100%" type="gradient"/>
            <v:path arrowok="t" o:connecttype="custom" o:connectlocs="0,1005840;0,29210;7035165,29210;2676313,158115;0,1005840" o:connectangles="0,0,0,0,0"/>
          </v:shape>
          <v:rect id="Rectangle 11" o:spid="_x0000_s4098" style="position:absolute;top:2571;width:70389;height:9434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y8cAA&#10;AADbAAAADwAAAGRycy9kb3ducmV2LnhtbERPS4vCMBC+C/sfwgjebFpZRLtGkcWFPXjxwZ6nzdgW&#10;k0ltslr/vREEb/PxPWex6q0RV+p841hBlqQgiEunG64UHA8/4xkIH5A1Gsek4E4eVsuPwQJz7W68&#10;o+s+VCKGsM9RQR1Cm0vpy5os+sS1xJE7uc5iiLCrpO7wFsOtkZM0nUqLDceGGlv6rqk87/+tguJ0&#10;2a4v83nRbHyx/fwrjZkdMqVGw379BSJQH97il/tXx/kZPH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Iy8cAAAADbAAAADwAAAAAAAAAAAAAAAACYAgAAZHJzL2Rvd25y&#10;ZXYueG1sUEsFBgAAAAAEAAQA9QAAAIUDAAAAAA==&#10;" filled="f" strokecolor="#bfbfbf [2412]" strokeweight=".25pt"/>
          <w10:wrap anchorx="page" anchory="page"/>
          <w10:anchorlock/>
        </v:group>
      </w:pict>
    </w:r>
    <w:r>
      <w:t>SUSHMA S NIMBAL</w:t>
    </w:r>
  </w:p>
  <w:p w:rsidR="00680ADC" w:rsidRDefault="00680ADC">
    <w:pPr>
      <w:pStyle w:val="ContactInfo"/>
    </w:pPr>
    <w:r>
      <w:rPr>
        <w:rStyle w:val="ContactInfoChar"/>
      </w:rPr>
      <w:t>sushma.nimbal98@gmail.com</w:t>
    </w:r>
  </w:p>
  <w:p w:rsidR="00680ADC" w:rsidRDefault="00680ADC">
    <w:pPr>
      <w:pStyle w:val="ContactInfo"/>
    </w:pPr>
    <w:r>
      <w:rPr>
        <w:rStyle w:val="ContactInfoChar"/>
      </w:rPr>
      <w:t>+917829203061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4302B"/>
    <w:rsid w:val="000E6848"/>
    <w:rsid w:val="00157F24"/>
    <w:rsid w:val="001C3701"/>
    <w:rsid w:val="002C4284"/>
    <w:rsid w:val="00524DE3"/>
    <w:rsid w:val="0064302B"/>
    <w:rsid w:val="00680ADC"/>
    <w:rsid w:val="0085618D"/>
    <w:rsid w:val="008F1981"/>
    <w:rsid w:val="00BC2FA2"/>
    <w:rsid w:val="00CC3538"/>
    <w:rsid w:val="00E428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981"/>
  </w:style>
  <w:style w:type="paragraph" w:styleId="Heading1">
    <w:name w:val="heading 1"/>
    <w:basedOn w:val="Normal"/>
    <w:next w:val="Normal"/>
    <w:link w:val="Heading1Char"/>
    <w:uiPriority w:val="9"/>
    <w:qFormat/>
    <w:rsid w:val="008F1981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981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981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981"/>
  </w:style>
  <w:style w:type="paragraph" w:styleId="Footer">
    <w:name w:val="footer"/>
    <w:basedOn w:val="Normal"/>
    <w:link w:val="FooterChar"/>
    <w:uiPriority w:val="99"/>
    <w:unhideWhenUsed/>
    <w:rsid w:val="008F1981"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8F1981"/>
  </w:style>
  <w:style w:type="character" w:styleId="PlaceholderText">
    <w:name w:val="Placeholder Text"/>
    <w:basedOn w:val="DefaultParagraphFont"/>
    <w:uiPriority w:val="99"/>
    <w:semiHidden/>
    <w:rsid w:val="008F1981"/>
    <w:rPr>
      <w:color w:val="808080"/>
    </w:rPr>
  </w:style>
  <w:style w:type="paragraph" w:customStyle="1" w:styleId="ContactInfo">
    <w:name w:val="Contact Info"/>
    <w:link w:val="ContactInfoChar"/>
    <w:uiPriority w:val="2"/>
    <w:qFormat/>
    <w:rsid w:val="008F1981"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rsid w:val="008F1981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uiPriority w:val="2"/>
    <w:rsid w:val="008F1981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9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98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F1981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981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rsid w:val="008F1981"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F198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NTAIN\Downloads\tf1000213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2ECF813F89A4BD4B31803CDCF78A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1B815-D5D0-4FF1-9B81-B25D48E9D230}"/>
      </w:docPartPr>
      <w:docPartBody>
        <w:p w:rsidR="00000000" w:rsidRDefault="00CE685F">
          <w:pPr>
            <w:pStyle w:val="F2ECF813F89A4BD4B31803CDCF78A292"/>
          </w:pPr>
          <w:r>
            <w:t>Objectives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11CE0"/>
    <w:rsid w:val="00CE685F"/>
    <w:rsid w:val="00F11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ECF813F89A4BD4B31803CDCF78A292">
    <w:name w:val="F2ECF813F89A4BD4B31803CDCF78A292"/>
  </w:style>
  <w:style w:type="paragraph" w:customStyle="1" w:styleId="9D649AC412D64B01AA8917F329660C43">
    <w:name w:val="9D649AC412D64B01AA8917F329660C43"/>
  </w:style>
  <w:style w:type="paragraph" w:customStyle="1" w:styleId="5DA63EF95E6C4D3DA13408CE840B1880">
    <w:name w:val="5DA63EF95E6C4D3DA13408CE840B1880"/>
  </w:style>
  <w:style w:type="paragraph" w:customStyle="1" w:styleId="2D0BA79139664C38BD5F4D56F982104D">
    <w:name w:val="2D0BA79139664C38BD5F4D56F982104D"/>
  </w:style>
  <w:style w:type="paragraph" w:customStyle="1" w:styleId="C8C81A2BB0FD4A179DD1A49B6C7F884D">
    <w:name w:val="C8C81A2BB0FD4A179DD1A49B6C7F884D"/>
  </w:style>
  <w:style w:type="paragraph" w:customStyle="1" w:styleId="03F8688DF0D24C5D9AE454D62D547C89">
    <w:name w:val="03F8688DF0D24C5D9AE454D62D547C89"/>
  </w:style>
  <w:style w:type="paragraph" w:customStyle="1" w:styleId="FD4C32B80D784B009E6FD3A9AF91CB4A">
    <w:name w:val="FD4C32B80D784B009E6FD3A9AF91CB4A"/>
  </w:style>
  <w:style w:type="paragraph" w:customStyle="1" w:styleId="FAB7CE7372B14AA2BB26CF36B26DC5D3">
    <w:name w:val="FAB7CE7372B14AA2BB26CF36B26DC5D3"/>
  </w:style>
  <w:style w:type="paragraph" w:customStyle="1" w:styleId="4F7D8B775BCA4E3AB62A306F49FF5CE0">
    <w:name w:val="4F7D8B775BCA4E3AB62A306F49FF5CE0"/>
  </w:style>
  <w:style w:type="paragraph" w:customStyle="1" w:styleId="5292B6BE9D604AABAA136FF054FDDA73">
    <w:name w:val="5292B6BE9D604AABAA136FF054FDDA73"/>
  </w:style>
  <w:style w:type="paragraph" w:customStyle="1" w:styleId="BCEF14ECFF0F47F19C53C3717311D54D">
    <w:name w:val="BCEF14ECFF0F47F19C53C3717311D54D"/>
  </w:style>
  <w:style w:type="paragraph" w:customStyle="1" w:styleId="EBFE979E370A404DB4FD5D2721C46562">
    <w:name w:val="EBFE979E370A404DB4FD5D2721C46562"/>
  </w:style>
  <w:style w:type="paragraph" w:customStyle="1" w:styleId="0E635FD16C6C4C7982EEA9B631CCEB38">
    <w:name w:val="0E635FD16C6C4C7982EEA9B631CCEB38"/>
  </w:style>
  <w:style w:type="paragraph" w:customStyle="1" w:styleId="A1163F21E9A24C3F82ACAC81D7A8ECFD">
    <w:name w:val="A1163F21E9A24C3F82ACAC81D7A8ECFD"/>
  </w:style>
  <w:style w:type="paragraph" w:customStyle="1" w:styleId="20E180FE834045549E50667BDBA22F9B">
    <w:name w:val="20E180FE834045549E50667BDBA22F9B"/>
  </w:style>
  <w:style w:type="paragraph" w:customStyle="1" w:styleId="A0AD7B1BC60547B08B32B51F2097803A">
    <w:name w:val="A0AD7B1BC60547B08B32B51F2097803A"/>
  </w:style>
  <w:style w:type="paragraph" w:customStyle="1" w:styleId="038016B9A54B4369A69629172C7F4153">
    <w:name w:val="038016B9A54B4369A69629172C7F4153"/>
  </w:style>
  <w:style w:type="paragraph" w:customStyle="1" w:styleId="E435E9A7FC8744E18D27F62289538C24">
    <w:name w:val="E435E9A7FC8744E18D27F62289538C24"/>
  </w:style>
  <w:style w:type="paragraph" w:customStyle="1" w:styleId="C5693C85E0FF4512900C6FD21BA1D000">
    <w:name w:val="C5693C85E0FF4512900C6FD21BA1D000"/>
  </w:style>
  <w:style w:type="paragraph" w:customStyle="1" w:styleId="07C9478DD55E424091B9380914450E3E">
    <w:name w:val="07C9478DD55E424091B9380914450E3E"/>
  </w:style>
  <w:style w:type="paragraph" w:customStyle="1" w:styleId="22FDBEFBD82E4AB79FBFB4C6A16A7AC5">
    <w:name w:val="22FDBEFBD82E4AB79FBFB4C6A16A7AC5"/>
  </w:style>
  <w:style w:type="paragraph" w:customStyle="1" w:styleId="A0FA72F0B10B421E88F3DF2A9195B4A6">
    <w:name w:val="A0FA72F0B10B421E88F3DF2A9195B4A6"/>
  </w:style>
  <w:style w:type="paragraph" w:customStyle="1" w:styleId="C8C29B83638743298C71297EA1B8DFB3">
    <w:name w:val="C8C29B83638743298C71297EA1B8DFB3"/>
  </w:style>
  <w:style w:type="paragraph" w:customStyle="1" w:styleId="CA7DC434E575424DA2CEC8381A5E1207">
    <w:name w:val="CA7DC434E575424DA2CEC8381A5E1207"/>
  </w:style>
  <w:style w:type="paragraph" w:customStyle="1" w:styleId="061E2BDC9CA7491EAE8DA2A5E37BAB8C">
    <w:name w:val="061E2BDC9CA7491EAE8DA2A5E37BAB8C"/>
  </w:style>
  <w:style w:type="paragraph" w:customStyle="1" w:styleId="ContactInfo">
    <w:name w:val="Contact Info"/>
    <w:link w:val="ContactInfoChar"/>
    <w:uiPriority w:val="2"/>
    <w:qFormat/>
    <w:pPr>
      <w:spacing w:after="0" w:line="240" w:lineRule="auto"/>
      <w:jc w:val="right"/>
    </w:pPr>
    <w:rPr>
      <w:color w:val="0D0D0D" w:themeColor="text1" w:themeTint="F2"/>
      <w:sz w:val="24"/>
      <w:lang w:val="en-US" w:eastAsia="en-US"/>
    </w:rPr>
  </w:style>
  <w:style w:type="character" w:customStyle="1" w:styleId="ContactInfoChar">
    <w:name w:val="Contact Info Char"/>
    <w:basedOn w:val="DefaultParagraphFont"/>
    <w:link w:val="ContactInfo"/>
    <w:uiPriority w:val="2"/>
    <w:rPr>
      <w:color w:val="0D0D0D" w:themeColor="text1" w:themeTint="F2"/>
      <w:sz w:val="24"/>
      <w:lang w:val="en-US" w:eastAsia="en-US"/>
    </w:rPr>
  </w:style>
  <w:style w:type="paragraph" w:customStyle="1" w:styleId="9BC3B60D08344C2E95B2C1EDFB51F6A7">
    <w:name w:val="9BC3B60D08344C2E95B2C1EDFB51F6A7"/>
  </w:style>
  <w:style w:type="paragraph" w:customStyle="1" w:styleId="05B59E02B5E94D81A435427D89735F20">
    <w:name w:val="05B59E02B5E94D81A435427D89735F20"/>
    <w:rsid w:val="00F11CE0"/>
  </w:style>
  <w:style w:type="paragraph" w:customStyle="1" w:styleId="1F4D3F53823E4DEBA825569500E686A6">
    <w:name w:val="1F4D3F53823E4DEBA825569500E686A6"/>
    <w:rsid w:val="00F11CE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tf10002135_win32</Template>
  <TotalTime>197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2021-01-22T14:20:00Z</dcterms:created>
  <dcterms:modified xsi:type="dcterms:W3CDTF">2021-01-22T17:37:00Z</dcterms:modified>
  <cp:version/>
</cp:coreProperties>
</file>